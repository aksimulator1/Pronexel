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:rsidTr="00090038">
        <w:tc>
          <w:tcPr>
            <w:tcW w:w="5035" w:type="dxa"/>
          </w:tcPr>
          <w:sdt>
            <w:sdtPr>
              <w:alias w:val="Enter company name:"/>
              <w:tag w:val="Enter company name:"/>
              <w:id w:val="260022081"/>
              <w:placeholder>
                <w:docPart w:val="D1857AE00F874E7E9DB13468575D11B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/>
            </w:sdtPr>
            <w:sdtEndPr/>
            <w:sdtContent>
              <w:p w:rsidR="00065BB9" w:rsidRDefault="00B60300" w:rsidP="00065BB9">
                <w:pPr>
                  <w:pStyle w:val="Companyname"/>
                </w:pPr>
                <w:r>
                  <w:t>Mir Moheen Imtiaz</w:t>
                </w:r>
              </w:p>
            </w:sdtContent>
          </w:sdt>
          <w:p w:rsidR="00065BB9" w:rsidRDefault="00B60300" w:rsidP="00065BB9">
            <w:pPr>
              <w:pStyle w:val="Heading3"/>
            </w:pPr>
            <w:r>
              <w:t>Software Engineer</w:t>
            </w:r>
          </w:p>
          <w:sdt>
            <w:sdtPr>
              <w:alias w:val="Enter street address:"/>
              <w:tag w:val="Enter street address:"/>
              <w:id w:val="260021570"/>
              <w:placeholder>
                <w:docPart w:val="242785D9D3EC48B885EFAF69D40219F9"/>
              </w:placeholder>
              <w:temporary/>
              <w:showingPlcHdr/>
              <w15:appearance w15:val="hidden"/>
            </w:sdtPr>
            <w:sdtEndPr/>
            <w:sdtContent>
              <w:p w:rsidR="00065BB9" w:rsidRPr="001E3C2E" w:rsidRDefault="00065BB9" w:rsidP="00065BB9">
                <w:r>
                  <w:t>Street Address</w:t>
                </w:r>
              </w:p>
            </w:sdtContent>
          </w:sdt>
          <w:p w:rsidR="00065BB9" w:rsidRDefault="00B60300" w:rsidP="00B60300">
            <w:r>
              <w:t xml:space="preserve">Muzaffarabad, Pattika </w:t>
            </w:r>
          </w:p>
        </w:tc>
        <w:tc>
          <w:tcPr>
            <w:tcW w:w="5035" w:type="dxa"/>
          </w:tcPr>
          <w:p w:rsidR="00065BB9" w:rsidRDefault="00146AEF" w:rsidP="00065BB9">
            <w:pPr>
              <w:pStyle w:val="Heading1"/>
            </w:pPr>
            <w:sdt>
              <w:sdtPr>
                <w:alias w:val="Invoice:"/>
                <w:tag w:val="Invoice:"/>
                <w:id w:val="-1343387799"/>
                <w:placeholder>
                  <w:docPart w:val="66D1F98C31EB4881B62682397ED84ABC"/>
                </w:placeholder>
                <w:temporary/>
                <w:showingPlcHdr/>
                <w15:appearance w15:val="hidden"/>
              </w:sdtPr>
              <w:sdtEndPr/>
              <w:sdtContent>
                <w:r w:rsidR="00065BB9">
                  <w:t>INVOICE</w:t>
                </w:r>
              </w:sdtContent>
            </w:sdt>
          </w:p>
          <w:p w:rsidR="00065BB9" w:rsidRPr="005A6D66" w:rsidRDefault="00146AEF" w:rsidP="00065BB9">
            <w:pPr>
              <w:pStyle w:val="RightAligned"/>
            </w:pPr>
            <w:sdt>
              <w:sdtPr>
                <w:alias w:val="Invoice:"/>
                <w:tag w:val="Invoice:"/>
                <w:id w:val="-137807521"/>
                <w:placeholder>
                  <w:docPart w:val="CB277A27425E45C7BE0C7BEF06C8D64D"/>
                </w:placeholder>
                <w:showingPlcHdr/>
                <w15:appearance w15:val="hidden"/>
              </w:sdtPr>
              <w:sdtEndPr/>
              <w:sdtContent>
                <w:r w:rsidR="00B60300" w:rsidRPr="005A6D66">
                  <w:t>Invoice #</w:t>
                </w:r>
              </w:sdtContent>
            </w:sdt>
            <w:r w:rsidR="00252AC2">
              <w:t xml:space="preserve"> </w:t>
            </w:r>
            <w:sdt>
              <w:sdtPr>
                <w:alias w:val="Invoice:"/>
                <w:tag w:val="Invoice:"/>
                <w:id w:val="-1283958141"/>
                <w:placeholder>
                  <w:docPart w:val="37201AB5A8084B9EA9725EB84EC49484"/>
                </w:placeholder>
                <w15:appearance w15:val="hidden"/>
              </w:sdtPr>
              <w:sdtContent>
                <w:r w:rsidR="00252AC2">
                  <w:t>22052024092912</w:t>
                </w:r>
              </w:sdtContent>
            </w:sdt>
          </w:p>
          <w:p w:rsidR="00065BB9" w:rsidRDefault="00146AEF" w:rsidP="00B60300">
            <w:pPr>
              <w:pStyle w:val="RightAligned"/>
            </w:pPr>
            <w:sdt>
              <w:sdtPr>
                <w:alias w:val="Date:"/>
                <w:tag w:val="Date:"/>
                <w:id w:val="1217624365"/>
                <w:placeholder>
                  <w:docPart w:val="3677D611441E40F4BFD9F8ACD7928C13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5A6D66">
                  <w:t>Date:</w:t>
                </w:r>
              </w:sdtContent>
            </w:sdt>
            <w:r w:rsidR="00065BB9" w:rsidRPr="005A6D66">
              <w:t xml:space="preserve"> </w:t>
            </w:r>
            <w:r w:rsidR="00B60300">
              <w:t>22/05/2024</w:t>
            </w:r>
          </w:p>
        </w:tc>
      </w:tr>
      <w:tr w:rsidR="00D60631" w:rsidTr="00090038">
        <w:tc>
          <w:tcPr>
            <w:tcW w:w="5035" w:type="dxa"/>
            <w:tcMar>
              <w:bottom w:w="720" w:type="dxa"/>
            </w:tcMar>
          </w:tcPr>
          <w:p w:rsidR="00D60631" w:rsidRPr="00D81510" w:rsidRDefault="00146AEF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0DC78CE39D0C4DABAF3434A423638120"/>
                </w:placeholder>
                <w:temporary/>
                <w:showingPlcHdr/>
                <w15:appearance w15:val="hidden"/>
              </w:sdtPr>
              <w:sdtEndPr/>
              <w:sdtContent>
                <w:r w:rsidR="00D60631">
                  <w:t>To:</w:t>
                </w:r>
              </w:sdtContent>
            </w:sdt>
            <w:r w:rsidR="00252AC2" w:rsidRPr="00252AC2">
              <w:t>SynapseNet Solutions, LLC</w:t>
            </w:r>
          </w:p>
          <w:p w:rsidR="00B60300" w:rsidRDefault="00B60300" w:rsidP="00B60300">
            <w:r>
              <w:t>651 N Broad St, Suite 201, Middletown,</w:t>
            </w:r>
          </w:p>
          <w:p w:rsidR="00D60631" w:rsidRDefault="00B60300" w:rsidP="00B60300">
            <w:r>
              <w:t xml:space="preserve">County New Castle Delaware, 19709 U.S.A </w:t>
            </w:r>
          </w:p>
        </w:tc>
        <w:bookmarkStart w:id="0" w:name="_GoBack"/>
        <w:tc>
          <w:tcPr>
            <w:tcW w:w="5035" w:type="dxa"/>
            <w:tcMar>
              <w:bottom w:w="720" w:type="dxa"/>
            </w:tcMar>
          </w:tcPr>
          <w:p w:rsidR="00D60631" w:rsidRPr="001E3C2E" w:rsidRDefault="00146AEF" w:rsidP="00D60631">
            <w:pPr>
              <w:pStyle w:val="Heading2"/>
            </w:pPr>
            <w:sdt>
              <w:sdtPr>
                <w:alias w:val="For:"/>
                <w:tag w:val="For:"/>
                <w:id w:val="-903300106"/>
                <w:placeholder>
                  <w:docPart w:val="994B56C5AEA34FA2ABF492E533C4903F"/>
                </w:placeholder>
                <w:temporary/>
                <w:showingPlcHdr/>
                <w15:appearance w15:val="hidden"/>
              </w:sdtPr>
              <w:sdtEndPr/>
              <w:sdtContent>
                <w:r w:rsidR="00D60631">
                  <w:t>For:</w:t>
                </w:r>
              </w:sdtContent>
            </w:sdt>
          </w:p>
          <w:bookmarkEnd w:id="0"/>
          <w:p w:rsidR="00D60631" w:rsidRDefault="00B60300" w:rsidP="00D60631">
            <w:r>
              <w:t>D</w:t>
            </w:r>
            <w:r w:rsidRPr="00B60300">
              <w:t>evelopment of web</w:t>
            </w:r>
            <w:r>
              <w:t xml:space="preserve"> </w:t>
            </w:r>
            <w:r w:rsidRPr="00B60300">
              <w:t>portal</w:t>
            </w:r>
          </w:p>
          <w:p w:rsidR="00D60631" w:rsidRDefault="00D60631" w:rsidP="00B60300"/>
        </w:tc>
      </w:tr>
    </w:tbl>
    <w:tbl>
      <w:tblPr>
        <w:tblStyle w:val="TableTheme"/>
        <w:tblW w:w="5000" w:type="pct"/>
        <w:tblLayout w:type="fixed"/>
        <w:tblLook w:val="0020" w:firstRow="1" w:lastRow="0" w:firstColumn="0" w:lastColumn="0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694"/>
        <w:gridCol w:w="1455"/>
        <w:gridCol w:w="1448"/>
        <w:gridCol w:w="1473"/>
      </w:tblGrid>
      <w:tr w:rsidR="00BA517A" w:rsidRPr="001E3C2E" w:rsidTr="0099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alias w:val="Description:"/>
            <w:tag w:val="Description:"/>
            <w:id w:val="-343862458"/>
            <w:placeholder>
              <w:docPart w:val="187BB1F674434897B8921256F25B2AD1"/>
            </w:placeholder>
            <w:temporary/>
            <w:showingPlcHdr/>
            <w15:appearance w15:val="hidden"/>
          </w:sdtPr>
          <w:sdtEndPr/>
          <w:sdtContent>
            <w:tc>
              <w:tcPr>
                <w:tcW w:w="5694" w:type="dxa"/>
              </w:tcPr>
              <w:p w:rsidR="00D4146A" w:rsidRPr="001E3C2E" w:rsidRDefault="00BA517A" w:rsidP="00B33532">
                <w:pPr>
                  <w:pStyle w:val="Columnheading"/>
                </w:pPr>
                <w:r>
                  <w:t>DESCRIPTION</w:t>
                </w:r>
              </w:p>
            </w:tc>
          </w:sdtContent>
        </w:sdt>
        <w:tc>
          <w:tcPr>
            <w:tcW w:w="1455" w:type="dxa"/>
          </w:tcPr>
          <w:p w:rsidR="00D4146A" w:rsidRPr="001E3C2E" w:rsidRDefault="00B60300" w:rsidP="00B60300">
            <w:pPr>
              <w:pStyle w:val="Columnheading"/>
            </w:pPr>
            <w:r>
              <w:t>Qty</w:t>
            </w:r>
          </w:p>
        </w:tc>
        <w:tc>
          <w:tcPr>
            <w:tcW w:w="1448" w:type="dxa"/>
          </w:tcPr>
          <w:p w:rsidR="00D4146A" w:rsidRPr="001E3C2E" w:rsidRDefault="00146AEF" w:rsidP="0021009B">
            <w:pPr>
              <w:pStyle w:val="Columnheading"/>
            </w:pPr>
            <w:sdt>
              <w:sdtPr>
                <w:alias w:val="Rate:"/>
                <w:tag w:val="Rate:"/>
                <w:id w:val="1728175436"/>
                <w:placeholder>
                  <w:docPart w:val="1BD360D110004BEDA6AC1C8B64C60E7C"/>
                </w:placeholder>
                <w:temporary/>
                <w:showingPlcHdr/>
                <w15:appearance w15:val="hidden"/>
              </w:sdtPr>
              <w:sdtEndPr/>
              <w:sdtContent>
                <w:r w:rsidR="00BA517A">
                  <w:t>RATE</w:t>
                </w:r>
              </w:sdtContent>
            </w:sdt>
          </w:p>
        </w:tc>
        <w:tc>
          <w:tcPr>
            <w:tcW w:w="1473" w:type="dxa"/>
          </w:tcPr>
          <w:p w:rsidR="00D4146A" w:rsidRPr="001E3C2E" w:rsidRDefault="00146AEF" w:rsidP="0021009B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42CA3C6D3E0B402192851715B37D48F7"/>
                </w:placeholder>
                <w:temporary/>
                <w:showingPlcHdr/>
                <w15:appearance w15:val="hidden"/>
              </w:sdtPr>
              <w:sdtEndPr/>
              <w:sdtContent>
                <w:r w:rsidR="00BA517A">
                  <w:t>AMOUNT</w:t>
                </w:r>
              </w:sdtContent>
            </w:sdt>
          </w:p>
        </w:tc>
      </w:tr>
      <w:tr w:rsidR="00BA517A" w:rsidRPr="001E3C2E" w:rsidTr="00996DC9">
        <w:trPr>
          <w:trHeight w:val="288"/>
        </w:trPr>
        <w:tc>
          <w:tcPr>
            <w:tcW w:w="5694" w:type="dxa"/>
          </w:tcPr>
          <w:p w:rsidR="00D4146A" w:rsidRPr="001E3C2E" w:rsidRDefault="00B60300" w:rsidP="00B60300">
            <w:r>
              <w:t>Rize Mortgage Web portal</w:t>
            </w:r>
          </w:p>
        </w:tc>
        <w:tc>
          <w:tcPr>
            <w:tcW w:w="1455" w:type="dxa"/>
          </w:tcPr>
          <w:p w:rsidR="00D4146A" w:rsidRPr="001E3C2E" w:rsidRDefault="00B60300" w:rsidP="00B60300">
            <w:r>
              <w:t>1</w:t>
            </w:r>
          </w:p>
        </w:tc>
        <w:tc>
          <w:tcPr>
            <w:tcW w:w="1448" w:type="dxa"/>
          </w:tcPr>
          <w:p w:rsidR="00D4146A" w:rsidRPr="001E3C2E" w:rsidRDefault="00B60300" w:rsidP="00B60300">
            <w:pPr>
              <w:pStyle w:val="Amount"/>
            </w:pPr>
            <w:r>
              <w:t>800$</w:t>
            </w:r>
          </w:p>
        </w:tc>
        <w:tc>
          <w:tcPr>
            <w:tcW w:w="1473" w:type="dxa"/>
          </w:tcPr>
          <w:p w:rsidR="00D4146A" w:rsidRPr="001E3C2E" w:rsidRDefault="00B60300" w:rsidP="00B60300">
            <w:pPr>
              <w:pStyle w:val="Amount"/>
            </w:pPr>
            <w:r>
              <w:t>800$</w:t>
            </w:r>
          </w:p>
        </w:tc>
      </w:tr>
      <w:tr w:rsidR="00BA517A" w:rsidRPr="001E3C2E" w:rsidTr="00996DC9">
        <w:trPr>
          <w:trHeight w:val="288"/>
        </w:trPr>
        <w:tc>
          <w:tcPr>
            <w:tcW w:w="5694" w:type="dxa"/>
          </w:tcPr>
          <w:p w:rsidR="00640AAC" w:rsidRPr="001E3C2E" w:rsidRDefault="00640AAC" w:rsidP="00B60300"/>
        </w:tc>
        <w:tc>
          <w:tcPr>
            <w:tcW w:w="1455" w:type="dxa"/>
          </w:tcPr>
          <w:p w:rsidR="00640AAC" w:rsidRPr="001E3C2E" w:rsidRDefault="00640AAC" w:rsidP="0021009B"/>
        </w:tc>
        <w:tc>
          <w:tcPr>
            <w:tcW w:w="1448" w:type="dxa"/>
          </w:tcPr>
          <w:p w:rsidR="00640AAC" w:rsidRPr="001E3C2E" w:rsidRDefault="00640AAC" w:rsidP="00D81510">
            <w:pPr>
              <w:pStyle w:val="Amount"/>
            </w:pPr>
          </w:p>
        </w:tc>
        <w:tc>
          <w:tcPr>
            <w:tcW w:w="1473" w:type="dxa"/>
          </w:tcPr>
          <w:p w:rsidR="00640AAC" w:rsidRPr="001E3C2E" w:rsidRDefault="00640AAC" w:rsidP="00D81510">
            <w:pPr>
              <w:pStyle w:val="Amount"/>
            </w:pPr>
          </w:p>
        </w:tc>
      </w:tr>
      <w:tr w:rsidR="00BA517A" w:rsidRPr="001E3C2E" w:rsidTr="00996DC9">
        <w:trPr>
          <w:trHeight w:val="288"/>
        </w:trPr>
        <w:tc>
          <w:tcPr>
            <w:tcW w:w="5694" w:type="dxa"/>
          </w:tcPr>
          <w:p w:rsidR="00640AAC" w:rsidRPr="001E3C2E" w:rsidRDefault="00640AAC" w:rsidP="00B60300"/>
        </w:tc>
        <w:tc>
          <w:tcPr>
            <w:tcW w:w="1455" w:type="dxa"/>
          </w:tcPr>
          <w:p w:rsidR="00640AAC" w:rsidRPr="001E3C2E" w:rsidRDefault="00640AAC" w:rsidP="0021009B"/>
        </w:tc>
        <w:tc>
          <w:tcPr>
            <w:tcW w:w="1448" w:type="dxa"/>
          </w:tcPr>
          <w:p w:rsidR="00640AAC" w:rsidRPr="001E3C2E" w:rsidRDefault="00640AAC" w:rsidP="00D81510">
            <w:pPr>
              <w:pStyle w:val="Amount"/>
            </w:pPr>
          </w:p>
        </w:tc>
        <w:tc>
          <w:tcPr>
            <w:tcW w:w="1473" w:type="dxa"/>
          </w:tcPr>
          <w:p w:rsidR="00640AAC" w:rsidRPr="001E3C2E" w:rsidRDefault="00640AAC" w:rsidP="00D81510">
            <w:pPr>
              <w:pStyle w:val="Amount"/>
            </w:pPr>
          </w:p>
        </w:tc>
      </w:tr>
      <w:tr w:rsidR="00BA517A" w:rsidRPr="001E3C2E" w:rsidTr="00996DC9">
        <w:trPr>
          <w:trHeight w:val="288"/>
        </w:trPr>
        <w:tc>
          <w:tcPr>
            <w:tcW w:w="5694" w:type="dxa"/>
          </w:tcPr>
          <w:p w:rsidR="00640AAC" w:rsidRPr="001E3C2E" w:rsidRDefault="00640AAC" w:rsidP="00B60300"/>
        </w:tc>
        <w:tc>
          <w:tcPr>
            <w:tcW w:w="1455" w:type="dxa"/>
          </w:tcPr>
          <w:p w:rsidR="00640AAC" w:rsidRPr="001E3C2E" w:rsidRDefault="00640AAC" w:rsidP="0021009B"/>
        </w:tc>
        <w:tc>
          <w:tcPr>
            <w:tcW w:w="1448" w:type="dxa"/>
          </w:tcPr>
          <w:p w:rsidR="00640AAC" w:rsidRPr="001E3C2E" w:rsidRDefault="00640AAC" w:rsidP="00D81510">
            <w:pPr>
              <w:pStyle w:val="Amount"/>
            </w:pPr>
          </w:p>
        </w:tc>
        <w:tc>
          <w:tcPr>
            <w:tcW w:w="1473" w:type="dxa"/>
          </w:tcPr>
          <w:p w:rsidR="00640AAC" w:rsidRPr="001E3C2E" w:rsidRDefault="00640AAC" w:rsidP="00D81510">
            <w:pPr>
              <w:pStyle w:val="Amount"/>
            </w:pPr>
          </w:p>
        </w:tc>
      </w:tr>
      <w:tr w:rsidR="00BA517A" w:rsidRPr="001E3C2E" w:rsidTr="00996DC9">
        <w:trPr>
          <w:trHeight w:val="288"/>
        </w:trPr>
        <w:tc>
          <w:tcPr>
            <w:tcW w:w="5694" w:type="dxa"/>
          </w:tcPr>
          <w:p w:rsidR="00640AAC" w:rsidRPr="001E3C2E" w:rsidRDefault="00640AAC" w:rsidP="00B60300"/>
        </w:tc>
        <w:tc>
          <w:tcPr>
            <w:tcW w:w="1455" w:type="dxa"/>
          </w:tcPr>
          <w:p w:rsidR="00640AAC" w:rsidRPr="001E3C2E" w:rsidRDefault="00640AAC" w:rsidP="0021009B"/>
        </w:tc>
        <w:tc>
          <w:tcPr>
            <w:tcW w:w="1448" w:type="dxa"/>
          </w:tcPr>
          <w:p w:rsidR="00640AAC" w:rsidRPr="001E3C2E" w:rsidRDefault="00640AAC" w:rsidP="00D81510">
            <w:pPr>
              <w:pStyle w:val="Amount"/>
            </w:pPr>
          </w:p>
        </w:tc>
        <w:tc>
          <w:tcPr>
            <w:tcW w:w="1473" w:type="dxa"/>
          </w:tcPr>
          <w:p w:rsidR="00640AAC" w:rsidRPr="001E3C2E" w:rsidRDefault="00640AAC" w:rsidP="00D81510">
            <w:pPr>
              <w:pStyle w:val="Amount"/>
            </w:pPr>
          </w:p>
        </w:tc>
      </w:tr>
      <w:tr w:rsidR="00BA517A" w:rsidRPr="001E3C2E" w:rsidTr="00996DC9">
        <w:trPr>
          <w:trHeight w:val="288"/>
        </w:trPr>
        <w:tc>
          <w:tcPr>
            <w:tcW w:w="5694" w:type="dxa"/>
          </w:tcPr>
          <w:p w:rsidR="00640AAC" w:rsidRPr="001E3C2E" w:rsidRDefault="00640AAC" w:rsidP="00B60300"/>
        </w:tc>
        <w:tc>
          <w:tcPr>
            <w:tcW w:w="1455" w:type="dxa"/>
          </w:tcPr>
          <w:p w:rsidR="00640AAC" w:rsidRPr="001E3C2E" w:rsidRDefault="00640AAC" w:rsidP="0021009B"/>
        </w:tc>
        <w:tc>
          <w:tcPr>
            <w:tcW w:w="1448" w:type="dxa"/>
          </w:tcPr>
          <w:p w:rsidR="00640AAC" w:rsidRPr="001E3C2E" w:rsidRDefault="00640AAC" w:rsidP="00D81510">
            <w:pPr>
              <w:pStyle w:val="Amount"/>
            </w:pPr>
          </w:p>
        </w:tc>
        <w:tc>
          <w:tcPr>
            <w:tcW w:w="1473" w:type="dxa"/>
          </w:tcPr>
          <w:p w:rsidR="00640AAC" w:rsidRPr="001E3C2E" w:rsidRDefault="00640AAC" w:rsidP="00D81510">
            <w:pPr>
              <w:pStyle w:val="Amount"/>
            </w:pPr>
          </w:p>
        </w:tc>
      </w:tr>
      <w:tr w:rsidR="00BA517A" w:rsidRPr="001E3C2E" w:rsidTr="00996DC9">
        <w:trPr>
          <w:trHeight w:val="288"/>
        </w:trPr>
        <w:tc>
          <w:tcPr>
            <w:tcW w:w="5694" w:type="dxa"/>
          </w:tcPr>
          <w:p w:rsidR="00640AAC" w:rsidRPr="001E3C2E" w:rsidRDefault="00640AAC" w:rsidP="00B60300"/>
        </w:tc>
        <w:tc>
          <w:tcPr>
            <w:tcW w:w="1455" w:type="dxa"/>
          </w:tcPr>
          <w:p w:rsidR="00640AAC" w:rsidRPr="001E3C2E" w:rsidRDefault="00640AAC" w:rsidP="0021009B"/>
        </w:tc>
        <w:tc>
          <w:tcPr>
            <w:tcW w:w="1448" w:type="dxa"/>
          </w:tcPr>
          <w:p w:rsidR="00640AAC" w:rsidRPr="001E3C2E" w:rsidRDefault="00640AAC" w:rsidP="00D81510">
            <w:pPr>
              <w:pStyle w:val="Amount"/>
            </w:pPr>
          </w:p>
        </w:tc>
        <w:tc>
          <w:tcPr>
            <w:tcW w:w="1473" w:type="dxa"/>
          </w:tcPr>
          <w:p w:rsidR="00640AAC" w:rsidRPr="001E3C2E" w:rsidRDefault="00640AAC" w:rsidP="00D81510">
            <w:pPr>
              <w:pStyle w:val="Amount"/>
            </w:pPr>
          </w:p>
        </w:tc>
      </w:tr>
      <w:tr w:rsidR="00BA517A" w:rsidRPr="001E3C2E" w:rsidTr="00996DC9">
        <w:trPr>
          <w:trHeight w:val="288"/>
        </w:trPr>
        <w:tc>
          <w:tcPr>
            <w:tcW w:w="5694" w:type="dxa"/>
          </w:tcPr>
          <w:p w:rsidR="00640AAC" w:rsidRPr="001E3C2E" w:rsidRDefault="00640AAC" w:rsidP="00B60300"/>
        </w:tc>
        <w:tc>
          <w:tcPr>
            <w:tcW w:w="1455" w:type="dxa"/>
          </w:tcPr>
          <w:p w:rsidR="00640AAC" w:rsidRPr="001E3C2E" w:rsidRDefault="00640AAC" w:rsidP="0021009B"/>
        </w:tc>
        <w:tc>
          <w:tcPr>
            <w:tcW w:w="1448" w:type="dxa"/>
          </w:tcPr>
          <w:p w:rsidR="00640AAC" w:rsidRPr="001E3C2E" w:rsidRDefault="00640AAC" w:rsidP="00D81510">
            <w:pPr>
              <w:pStyle w:val="Amount"/>
            </w:pPr>
          </w:p>
        </w:tc>
        <w:tc>
          <w:tcPr>
            <w:tcW w:w="1473" w:type="dxa"/>
          </w:tcPr>
          <w:p w:rsidR="00640AAC" w:rsidRPr="001E3C2E" w:rsidRDefault="00640AAC" w:rsidP="00D81510">
            <w:pPr>
              <w:pStyle w:val="Amount"/>
            </w:pPr>
          </w:p>
        </w:tc>
      </w:tr>
      <w:tr w:rsidR="00BA517A" w:rsidRPr="001E3C2E" w:rsidTr="00996DC9">
        <w:trPr>
          <w:trHeight w:val="288"/>
        </w:trPr>
        <w:tc>
          <w:tcPr>
            <w:tcW w:w="5694" w:type="dxa"/>
          </w:tcPr>
          <w:p w:rsidR="00D4146A" w:rsidRPr="001E3C2E" w:rsidRDefault="00D4146A" w:rsidP="00B60300"/>
        </w:tc>
        <w:tc>
          <w:tcPr>
            <w:tcW w:w="1455" w:type="dxa"/>
          </w:tcPr>
          <w:p w:rsidR="00D4146A" w:rsidRPr="001E3C2E" w:rsidRDefault="00D4146A" w:rsidP="0021009B"/>
        </w:tc>
        <w:tc>
          <w:tcPr>
            <w:tcW w:w="1448" w:type="dxa"/>
          </w:tcPr>
          <w:p w:rsidR="00D4146A" w:rsidRPr="001E3C2E" w:rsidRDefault="00D4146A" w:rsidP="00D81510">
            <w:pPr>
              <w:pStyle w:val="Amount"/>
            </w:pPr>
          </w:p>
        </w:tc>
        <w:tc>
          <w:tcPr>
            <w:tcW w:w="1473" w:type="dxa"/>
          </w:tcPr>
          <w:p w:rsidR="00D4146A" w:rsidRPr="001E3C2E" w:rsidRDefault="00D4146A" w:rsidP="00D81510">
            <w:pPr>
              <w:pStyle w:val="Amount"/>
            </w:pPr>
          </w:p>
        </w:tc>
      </w:tr>
      <w:tr w:rsidR="00BA517A" w:rsidRPr="001E3C2E" w:rsidTr="00996DC9">
        <w:trPr>
          <w:trHeight w:val="288"/>
        </w:trPr>
        <w:tc>
          <w:tcPr>
            <w:tcW w:w="5694" w:type="dxa"/>
          </w:tcPr>
          <w:p w:rsidR="00D4146A" w:rsidRPr="001E3C2E" w:rsidRDefault="00D4146A" w:rsidP="00B60300"/>
        </w:tc>
        <w:tc>
          <w:tcPr>
            <w:tcW w:w="1455" w:type="dxa"/>
          </w:tcPr>
          <w:p w:rsidR="00D4146A" w:rsidRPr="001E3C2E" w:rsidRDefault="00D4146A" w:rsidP="0021009B"/>
        </w:tc>
        <w:tc>
          <w:tcPr>
            <w:tcW w:w="1448" w:type="dxa"/>
          </w:tcPr>
          <w:p w:rsidR="00D4146A" w:rsidRPr="001E3C2E" w:rsidRDefault="00D4146A" w:rsidP="00D81510">
            <w:pPr>
              <w:pStyle w:val="Amount"/>
            </w:pPr>
          </w:p>
        </w:tc>
        <w:tc>
          <w:tcPr>
            <w:tcW w:w="1473" w:type="dxa"/>
          </w:tcPr>
          <w:p w:rsidR="00D4146A" w:rsidRPr="001E3C2E" w:rsidRDefault="00D4146A" w:rsidP="00D81510">
            <w:pPr>
              <w:pStyle w:val="Amount"/>
            </w:pPr>
          </w:p>
        </w:tc>
      </w:tr>
      <w:tr w:rsidR="00BA517A" w:rsidRPr="001E3C2E" w:rsidTr="00996DC9">
        <w:trPr>
          <w:trHeight w:val="288"/>
        </w:trPr>
        <w:tc>
          <w:tcPr>
            <w:tcW w:w="5694" w:type="dxa"/>
          </w:tcPr>
          <w:p w:rsidR="00D4146A" w:rsidRPr="001E3C2E" w:rsidRDefault="00D4146A" w:rsidP="00B60300"/>
        </w:tc>
        <w:tc>
          <w:tcPr>
            <w:tcW w:w="1455" w:type="dxa"/>
          </w:tcPr>
          <w:p w:rsidR="00D4146A" w:rsidRPr="001E3C2E" w:rsidRDefault="00D4146A" w:rsidP="0021009B"/>
        </w:tc>
        <w:tc>
          <w:tcPr>
            <w:tcW w:w="1448" w:type="dxa"/>
          </w:tcPr>
          <w:p w:rsidR="00D4146A" w:rsidRPr="001E3C2E" w:rsidRDefault="00D4146A" w:rsidP="00D81510">
            <w:pPr>
              <w:pStyle w:val="Amount"/>
            </w:pPr>
          </w:p>
        </w:tc>
        <w:tc>
          <w:tcPr>
            <w:tcW w:w="1473" w:type="dxa"/>
          </w:tcPr>
          <w:p w:rsidR="00D4146A" w:rsidRPr="001E3C2E" w:rsidRDefault="00D4146A" w:rsidP="00D81510">
            <w:pPr>
              <w:pStyle w:val="Amount"/>
            </w:pPr>
          </w:p>
        </w:tc>
      </w:tr>
      <w:tr w:rsidR="00BA517A" w:rsidRPr="001E3C2E" w:rsidTr="00996DC9">
        <w:trPr>
          <w:trHeight w:val="288"/>
        </w:trPr>
        <w:tc>
          <w:tcPr>
            <w:tcW w:w="5694" w:type="dxa"/>
          </w:tcPr>
          <w:p w:rsidR="00FB1848" w:rsidRPr="001E3C2E" w:rsidRDefault="00FB1848" w:rsidP="00B60300"/>
        </w:tc>
        <w:tc>
          <w:tcPr>
            <w:tcW w:w="1455" w:type="dxa"/>
          </w:tcPr>
          <w:p w:rsidR="00FB1848" w:rsidRPr="001E3C2E" w:rsidRDefault="00FB1848" w:rsidP="0021009B"/>
        </w:tc>
        <w:tc>
          <w:tcPr>
            <w:tcW w:w="1448" w:type="dxa"/>
          </w:tcPr>
          <w:p w:rsidR="00FB1848" w:rsidRPr="001E3C2E" w:rsidRDefault="00FB1848" w:rsidP="00D81510">
            <w:pPr>
              <w:pStyle w:val="Amount"/>
            </w:pPr>
          </w:p>
        </w:tc>
        <w:tc>
          <w:tcPr>
            <w:tcW w:w="1473" w:type="dxa"/>
          </w:tcPr>
          <w:p w:rsidR="00FB1848" w:rsidRPr="001E3C2E" w:rsidRDefault="00FB1848" w:rsidP="00D81510">
            <w:pPr>
              <w:pStyle w:val="Amount"/>
            </w:pPr>
          </w:p>
        </w:tc>
      </w:tr>
      <w:tr w:rsidR="00BA517A" w:rsidRPr="001E3C2E" w:rsidTr="00996DC9">
        <w:trPr>
          <w:trHeight w:val="288"/>
        </w:trPr>
        <w:tc>
          <w:tcPr>
            <w:tcW w:w="5694" w:type="dxa"/>
          </w:tcPr>
          <w:p w:rsidR="00FB1848" w:rsidRPr="001E3C2E" w:rsidRDefault="00FB1848" w:rsidP="00B60300"/>
        </w:tc>
        <w:tc>
          <w:tcPr>
            <w:tcW w:w="1455" w:type="dxa"/>
          </w:tcPr>
          <w:p w:rsidR="00FB1848" w:rsidRPr="001E3C2E" w:rsidRDefault="00FB1848" w:rsidP="0021009B"/>
        </w:tc>
        <w:tc>
          <w:tcPr>
            <w:tcW w:w="1448" w:type="dxa"/>
          </w:tcPr>
          <w:p w:rsidR="00FB1848" w:rsidRPr="001E3C2E" w:rsidRDefault="00FB1848" w:rsidP="00D81510">
            <w:pPr>
              <w:pStyle w:val="Amount"/>
            </w:pPr>
          </w:p>
        </w:tc>
        <w:tc>
          <w:tcPr>
            <w:tcW w:w="1473" w:type="dxa"/>
          </w:tcPr>
          <w:p w:rsidR="00FB1848" w:rsidRPr="001E3C2E" w:rsidRDefault="00FB1848" w:rsidP="00D81510">
            <w:pPr>
              <w:pStyle w:val="Amount"/>
            </w:pPr>
          </w:p>
        </w:tc>
      </w:tr>
      <w:tr w:rsidR="00BA517A" w:rsidRPr="001E3C2E" w:rsidTr="00996DC9">
        <w:trPr>
          <w:trHeight w:val="288"/>
        </w:trPr>
        <w:tc>
          <w:tcPr>
            <w:tcW w:w="5694" w:type="dxa"/>
          </w:tcPr>
          <w:p w:rsidR="00FB1848" w:rsidRPr="001E3C2E" w:rsidRDefault="00FB1848" w:rsidP="00B60300"/>
        </w:tc>
        <w:tc>
          <w:tcPr>
            <w:tcW w:w="1455" w:type="dxa"/>
          </w:tcPr>
          <w:p w:rsidR="00FB1848" w:rsidRPr="001E3C2E" w:rsidRDefault="00FB1848" w:rsidP="0021009B"/>
        </w:tc>
        <w:tc>
          <w:tcPr>
            <w:tcW w:w="1448" w:type="dxa"/>
          </w:tcPr>
          <w:p w:rsidR="00FB1848" w:rsidRPr="001E3C2E" w:rsidRDefault="00FB1848" w:rsidP="00D81510">
            <w:pPr>
              <w:pStyle w:val="Amount"/>
            </w:pPr>
          </w:p>
        </w:tc>
        <w:tc>
          <w:tcPr>
            <w:tcW w:w="1473" w:type="dxa"/>
          </w:tcPr>
          <w:p w:rsidR="00FB1848" w:rsidRPr="001E3C2E" w:rsidRDefault="00FB1848" w:rsidP="00D81510">
            <w:pPr>
              <w:pStyle w:val="Amount"/>
            </w:pPr>
          </w:p>
        </w:tc>
      </w:tr>
      <w:tr w:rsidR="00BA517A" w:rsidRPr="001E3C2E" w:rsidTr="00996DC9">
        <w:trPr>
          <w:trHeight w:val="288"/>
        </w:trPr>
        <w:tc>
          <w:tcPr>
            <w:tcW w:w="5694" w:type="dxa"/>
          </w:tcPr>
          <w:p w:rsidR="00D4146A" w:rsidRPr="001E3C2E" w:rsidRDefault="00D4146A" w:rsidP="00B60300"/>
        </w:tc>
        <w:tc>
          <w:tcPr>
            <w:tcW w:w="1455" w:type="dxa"/>
          </w:tcPr>
          <w:p w:rsidR="00D4146A" w:rsidRPr="001E3C2E" w:rsidRDefault="00D4146A" w:rsidP="0021009B"/>
        </w:tc>
        <w:tc>
          <w:tcPr>
            <w:tcW w:w="1448" w:type="dxa"/>
          </w:tcPr>
          <w:p w:rsidR="00D4146A" w:rsidRPr="001E3C2E" w:rsidRDefault="00D4146A" w:rsidP="00D81510">
            <w:pPr>
              <w:pStyle w:val="Amount"/>
            </w:pPr>
          </w:p>
        </w:tc>
        <w:tc>
          <w:tcPr>
            <w:tcW w:w="1473" w:type="dxa"/>
          </w:tcPr>
          <w:p w:rsidR="00D4146A" w:rsidRPr="001E3C2E" w:rsidRDefault="00D4146A" w:rsidP="00D81510">
            <w:pPr>
              <w:pStyle w:val="Amount"/>
            </w:pPr>
          </w:p>
        </w:tc>
      </w:tr>
      <w:tr w:rsidR="00BA517A" w:rsidRPr="001E3C2E" w:rsidTr="00996DC9">
        <w:trPr>
          <w:trHeight w:val="288"/>
        </w:trPr>
        <w:tc>
          <w:tcPr>
            <w:tcW w:w="5694" w:type="dxa"/>
          </w:tcPr>
          <w:p w:rsidR="00D4146A" w:rsidRPr="001E3C2E" w:rsidRDefault="00D4146A" w:rsidP="00B60300"/>
        </w:tc>
        <w:tc>
          <w:tcPr>
            <w:tcW w:w="1455" w:type="dxa"/>
          </w:tcPr>
          <w:p w:rsidR="00D4146A" w:rsidRPr="001E3C2E" w:rsidRDefault="00D4146A" w:rsidP="0021009B"/>
        </w:tc>
        <w:tc>
          <w:tcPr>
            <w:tcW w:w="1448" w:type="dxa"/>
          </w:tcPr>
          <w:p w:rsidR="00D4146A" w:rsidRPr="001E3C2E" w:rsidRDefault="00D4146A" w:rsidP="00D81510">
            <w:pPr>
              <w:pStyle w:val="Amount"/>
            </w:pPr>
          </w:p>
        </w:tc>
        <w:tc>
          <w:tcPr>
            <w:tcW w:w="1473" w:type="dxa"/>
          </w:tcPr>
          <w:p w:rsidR="00D4146A" w:rsidRPr="001E3C2E" w:rsidRDefault="00D4146A" w:rsidP="00D81510">
            <w:pPr>
              <w:pStyle w:val="Amount"/>
            </w:pPr>
          </w:p>
        </w:tc>
      </w:tr>
      <w:tr w:rsidR="00BA517A" w:rsidRPr="001E3C2E" w:rsidTr="00996DC9">
        <w:trPr>
          <w:trHeight w:val="288"/>
        </w:trPr>
        <w:tc>
          <w:tcPr>
            <w:tcW w:w="5694" w:type="dxa"/>
          </w:tcPr>
          <w:p w:rsidR="00D4146A" w:rsidRPr="001E3C2E" w:rsidRDefault="00D4146A" w:rsidP="00B60300"/>
        </w:tc>
        <w:tc>
          <w:tcPr>
            <w:tcW w:w="1455" w:type="dxa"/>
          </w:tcPr>
          <w:p w:rsidR="00D4146A" w:rsidRPr="001E3C2E" w:rsidRDefault="00D4146A" w:rsidP="0021009B"/>
        </w:tc>
        <w:tc>
          <w:tcPr>
            <w:tcW w:w="1448" w:type="dxa"/>
          </w:tcPr>
          <w:p w:rsidR="00D4146A" w:rsidRPr="001E3C2E" w:rsidRDefault="00D4146A" w:rsidP="00D81510">
            <w:pPr>
              <w:pStyle w:val="Amount"/>
            </w:pPr>
          </w:p>
        </w:tc>
        <w:tc>
          <w:tcPr>
            <w:tcW w:w="1473" w:type="dxa"/>
          </w:tcPr>
          <w:p w:rsidR="00D4146A" w:rsidRPr="001E3C2E" w:rsidRDefault="00D4146A" w:rsidP="00D81510">
            <w:pPr>
              <w:pStyle w:val="Amount"/>
            </w:pPr>
          </w:p>
        </w:tc>
      </w:tr>
    </w:tbl>
    <w:tbl>
      <w:tblPr>
        <w:tblStyle w:val="TableGrid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8594"/>
        <w:gridCol w:w="1483"/>
      </w:tblGrid>
      <w:tr w:rsidR="00667BFD" w:rsidTr="00DA424B">
        <w:trPr>
          <w:trHeight w:val="288"/>
        </w:trPr>
        <w:tc>
          <w:tcPr>
            <w:tcW w:w="4264" w:type="pct"/>
            <w:tcBorders>
              <w:top w:val="nil"/>
              <w:left w:val="nil"/>
              <w:bottom w:val="nil"/>
            </w:tcBorders>
          </w:tcPr>
          <w:p w:rsidR="00667BFD" w:rsidRDefault="00146AEF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7254B59D78274F0D9324EA423C35B626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580BA0">
                  <w:t>TOTAL</w:t>
                </w:r>
              </w:sdtContent>
            </w:sdt>
          </w:p>
        </w:tc>
        <w:tc>
          <w:tcPr>
            <w:tcW w:w="736" w:type="pct"/>
          </w:tcPr>
          <w:p w:rsidR="00667BFD" w:rsidRPr="00780FDB" w:rsidRDefault="00B60300" w:rsidP="00B60300">
            <w:pPr>
              <w:pStyle w:val="RightAligned"/>
            </w:pPr>
            <w:r>
              <w:t>800$</w:t>
            </w:r>
          </w:p>
        </w:tc>
      </w:tr>
    </w:tbl>
    <w:p w:rsidR="00A457F0" w:rsidRDefault="00146AEF" w:rsidP="00A457F0">
      <w:sdt>
        <w:sdtPr>
          <w:alias w:val="Make all checks payable to:"/>
          <w:tag w:val="Make all checks payable to:"/>
          <w:id w:val="-79987568"/>
          <w:placeholder>
            <w:docPart w:val="61D0C9BBD3B04F25BF8C733B941C0DA6"/>
          </w:placeholder>
          <w:temporary/>
          <w:showingPlcHdr/>
          <w15:appearance w15:val="hidden"/>
        </w:sdtPr>
        <w:sdtEndPr/>
        <w:sdtContent>
          <w:r w:rsidR="00CB5D4F">
            <w:t>Make all checks payable to</w:t>
          </w:r>
        </w:sdtContent>
      </w:sdt>
      <w:r w:rsidR="00CB5D4F">
        <w:t xml:space="preserve"> </w:t>
      </w:r>
      <w:sdt>
        <w:sdtPr>
          <w:alias w:val="Company name:"/>
          <w:tag w:val="Company name:"/>
          <w:id w:val="260022135"/>
          <w:placeholder>
            <w:docPart w:val="69F32364252F4C54AEB5686AB9BF71A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B60300">
            <w:t>Mir Moheen Imtiaz</w:t>
          </w:r>
        </w:sdtContent>
      </w:sdt>
    </w:p>
    <w:p w:rsidR="00A457F0" w:rsidRDefault="00A457F0" w:rsidP="00A457F0"/>
    <w:p w:rsidR="00CC3C86" w:rsidRDefault="00146AEF" w:rsidP="00A457F0">
      <w:pPr>
        <w:pStyle w:val="Thankyou"/>
      </w:pPr>
      <w:sdt>
        <w:sdtPr>
          <w:alias w:val="Thank you for your business:"/>
          <w:tag w:val="Thank you for your business:"/>
          <w:id w:val="1836949173"/>
          <w:placeholder>
            <w:docPart w:val="E5626EE37239411B8064EDC8D0E50F46"/>
          </w:placeholder>
          <w:temporary/>
          <w:showingPlcHdr/>
          <w15:appearance w15:val="hidden"/>
        </w:sdtPr>
        <w:sdtEndPr/>
        <w:sdtContent>
          <w:r w:rsidR="00065BB9" w:rsidRPr="00D46279">
            <w:t>Thank you for your business!</w:t>
          </w:r>
        </w:sdtContent>
      </w:sdt>
    </w:p>
    <w:sectPr w:rsidR="00CC3C86" w:rsidSect="00B33532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AEF" w:rsidRDefault="00146AEF" w:rsidP="00450C0A">
      <w:pPr>
        <w:spacing w:line="240" w:lineRule="auto"/>
      </w:pPr>
      <w:r>
        <w:separator/>
      </w:r>
    </w:p>
  </w:endnote>
  <w:endnote w:type="continuationSeparator" w:id="0">
    <w:p w:rsidR="00146AEF" w:rsidRDefault="00146AEF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AEF" w:rsidRDefault="00146AEF" w:rsidP="00450C0A">
      <w:pPr>
        <w:spacing w:line="240" w:lineRule="auto"/>
      </w:pPr>
      <w:r>
        <w:separator/>
      </w:r>
    </w:p>
  </w:footnote>
  <w:footnote w:type="continuationSeparator" w:id="0">
    <w:p w:rsidR="00146AEF" w:rsidRDefault="00146AEF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00"/>
    <w:rsid w:val="000138E1"/>
    <w:rsid w:val="000247A3"/>
    <w:rsid w:val="000249F8"/>
    <w:rsid w:val="00065BB9"/>
    <w:rsid w:val="00090038"/>
    <w:rsid w:val="00146AEF"/>
    <w:rsid w:val="00187DA3"/>
    <w:rsid w:val="001E3C2E"/>
    <w:rsid w:val="0021009B"/>
    <w:rsid w:val="00252AC2"/>
    <w:rsid w:val="0028500B"/>
    <w:rsid w:val="002A5AC8"/>
    <w:rsid w:val="002E09CB"/>
    <w:rsid w:val="00341D54"/>
    <w:rsid w:val="003473E2"/>
    <w:rsid w:val="003F03CA"/>
    <w:rsid w:val="00413490"/>
    <w:rsid w:val="00450C0A"/>
    <w:rsid w:val="0046047E"/>
    <w:rsid w:val="0047011B"/>
    <w:rsid w:val="00473FA7"/>
    <w:rsid w:val="004B0072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736971"/>
    <w:rsid w:val="00780FDB"/>
    <w:rsid w:val="0078214D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96DC9"/>
    <w:rsid w:val="009E7DE0"/>
    <w:rsid w:val="00A418FA"/>
    <w:rsid w:val="00A457F0"/>
    <w:rsid w:val="00A67B29"/>
    <w:rsid w:val="00AB03C9"/>
    <w:rsid w:val="00AF7EDF"/>
    <w:rsid w:val="00B33532"/>
    <w:rsid w:val="00B54E14"/>
    <w:rsid w:val="00B60300"/>
    <w:rsid w:val="00B6531B"/>
    <w:rsid w:val="00B764B8"/>
    <w:rsid w:val="00B90356"/>
    <w:rsid w:val="00B94BE3"/>
    <w:rsid w:val="00B9736E"/>
    <w:rsid w:val="00BA0E3D"/>
    <w:rsid w:val="00BA517A"/>
    <w:rsid w:val="00BD7A44"/>
    <w:rsid w:val="00C259F2"/>
    <w:rsid w:val="00C60CDF"/>
    <w:rsid w:val="00CB5D4F"/>
    <w:rsid w:val="00CC3C86"/>
    <w:rsid w:val="00D0610E"/>
    <w:rsid w:val="00D37BB6"/>
    <w:rsid w:val="00D4146A"/>
    <w:rsid w:val="00D45E69"/>
    <w:rsid w:val="00D46279"/>
    <w:rsid w:val="00D60631"/>
    <w:rsid w:val="00D76A11"/>
    <w:rsid w:val="00D81510"/>
    <w:rsid w:val="00DA424B"/>
    <w:rsid w:val="00E6107D"/>
    <w:rsid w:val="00E862B0"/>
    <w:rsid w:val="00EE620C"/>
    <w:rsid w:val="00F47526"/>
    <w:rsid w:val="00F52042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E73A7"/>
  <w15:docId w15:val="{8236FF8D-12BF-4BCB-887D-EB6CBC0D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532"/>
  </w:style>
  <w:style w:type="paragraph" w:styleId="Heading1">
    <w:name w:val="heading 1"/>
    <w:basedOn w:val="Normal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Heading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A457F0"/>
    <w:rPr>
      <w:b/>
      <w:sz w:val="24"/>
    </w:rPr>
  </w:style>
  <w:style w:type="paragraph" w:customStyle="1" w:styleId="Columnheading">
    <w:name w:val="Column heading"/>
    <w:basedOn w:val="Normal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RightAligned">
    <w:name w:val="Right Aligned"/>
    <w:basedOn w:val="Normal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Normal"/>
    <w:qFormat/>
    <w:rsid w:val="00A457F0"/>
    <w:pPr>
      <w:spacing w:before="600"/>
      <w:jc w:val="center"/>
    </w:pPr>
    <w:rPr>
      <w:b/>
      <w:bCs/>
    </w:rPr>
  </w:style>
  <w:style w:type="paragraph" w:customStyle="1" w:styleId="Amount">
    <w:name w:val="Amount"/>
    <w:basedOn w:val="Normal"/>
    <w:qFormat/>
    <w:rsid w:val="00D81510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532"/>
  </w:style>
  <w:style w:type="paragraph" w:styleId="Footer">
    <w:name w:val="footer"/>
    <w:basedOn w:val="Normal"/>
    <w:link w:val="FooterChar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532"/>
  </w:style>
  <w:style w:type="table" w:styleId="TableGrid">
    <w:name w:val="Table Grid"/>
    <w:basedOn w:val="TableNormal"/>
    <w:rsid w:val="00065B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customStyle="1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%20Moheen%20Imtiaz\AppData\Roaming\Microsoft\Templates\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857AE00F874E7E9DB13468575D1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62153-2D37-435D-B820-10038C83787F}"/>
      </w:docPartPr>
      <w:docPartBody>
        <w:p w:rsidR="00000000" w:rsidRDefault="00D657E5">
          <w:pPr>
            <w:pStyle w:val="D1857AE00F874E7E9DB13468575D11B0"/>
          </w:pPr>
          <w:r>
            <w:t>Company Name</w:t>
          </w:r>
        </w:p>
      </w:docPartBody>
    </w:docPart>
    <w:docPart>
      <w:docPartPr>
        <w:name w:val="242785D9D3EC48B885EFAF69D4021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10FB6-7DE2-423A-A3DB-146D79546F46}"/>
      </w:docPartPr>
      <w:docPartBody>
        <w:p w:rsidR="00000000" w:rsidRDefault="00D657E5">
          <w:pPr>
            <w:pStyle w:val="242785D9D3EC48B885EFAF69D40219F9"/>
          </w:pPr>
          <w:r>
            <w:t>Street Address</w:t>
          </w:r>
        </w:p>
      </w:docPartBody>
    </w:docPart>
    <w:docPart>
      <w:docPartPr>
        <w:name w:val="66D1F98C31EB4881B62682397ED84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95CDE-D5D8-44C2-90F3-4A88DB840BC6}"/>
      </w:docPartPr>
      <w:docPartBody>
        <w:p w:rsidR="00000000" w:rsidRDefault="00D657E5">
          <w:pPr>
            <w:pStyle w:val="66D1F98C31EB4881B62682397ED84ABC"/>
          </w:pPr>
          <w:r>
            <w:t>INVOICE</w:t>
          </w:r>
        </w:p>
      </w:docPartBody>
    </w:docPart>
    <w:docPart>
      <w:docPartPr>
        <w:name w:val="CB277A27425E45C7BE0C7BEF06C8D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FD016-85EF-403E-AC4E-73EA1533278C}"/>
      </w:docPartPr>
      <w:docPartBody>
        <w:p w:rsidR="00000000" w:rsidRDefault="00D657E5">
          <w:pPr>
            <w:pStyle w:val="CB277A27425E45C7BE0C7BEF06C8D64D"/>
          </w:pPr>
          <w:r w:rsidRPr="005A6D66">
            <w:t>Invoice #</w:t>
          </w:r>
        </w:p>
      </w:docPartBody>
    </w:docPart>
    <w:docPart>
      <w:docPartPr>
        <w:name w:val="3677D611441E40F4BFD9F8ACD7928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52C7E-2067-433D-B67A-F7338A7A4921}"/>
      </w:docPartPr>
      <w:docPartBody>
        <w:p w:rsidR="00000000" w:rsidRDefault="00D657E5">
          <w:pPr>
            <w:pStyle w:val="3677D611441E40F4BFD9F8ACD7928C13"/>
          </w:pPr>
          <w:r w:rsidRPr="005A6D66">
            <w:t>Date:</w:t>
          </w:r>
        </w:p>
      </w:docPartBody>
    </w:docPart>
    <w:docPart>
      <w:docPartPr>
        <w:name w:val="0DC78CE39D0C4DABAF3434A423638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02963-8FCC-4E53-AD24-15DEA3C8D3E4}"/>
      </w:docPartPr>
      <w:docPartBody>
        <w:p w:rsidR="00000000" w:rsidRDefault="00D657E5">
          <w:pPr>
            <w:pStyle w:val="0DC78CE39D0C4DABAF3434A423638120"/>
          </w:pPr>
          <w:r>
            <w:t>To:</w:t>
          </w:r>
        </w:p>
      </w:docPartBody>
    </w:docPart>
    <w:docPart>
      <w:docPartPr>
        <w:name w:val="994B56C5AEA34FA2ABF492E533C49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0EC1D-7366-4D32-B09B-5B885C8E5185}"/>
      </w:docPartPr>
      <w:docPartBody>
        <w:p w:rsidR="00000000" w:rsidRDefault="00D657E5">
          <w:pPr>
            <w:pStyle w:val="994B56C5AEA34FA2ABF492E533C4903F"/>
          </w:pPr>
          <w:r>
            <w:t>For:</w:t>
          </w:r>
        </w:p>
      </w:docPartBody>
    </w:docPart>
    <w:docPart>
      <w:docPartPr>
        <w:name w:val="187BB1F674434897B8921256F25B2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2992E-0D41-4B23-8544-F2F123FEA04E}"/>
      </w:docPartPr>
      <w:docPartBody>
        <w:p w:rsidR="00000000" w:rsidRDefault="00D657E5">
          <w:pPr>
            <w:pStyle w:val="187BB1F674434897B8921256F25B2AD1"/>
          </w:pPr>
          <w:r>
            <w:t>DESCRIPTION</w:t>
          </w:r>
        </w:p>
      </w:docPartBody>
    </w:docPart>
    <w:docPart>
      <w:docPartPr>
        <w:name w:val="1BD360D110004BEDA6AC1C8B64C60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EDF90-E0CE-4C80-A138-D6E2122FB9E5}"/>
      </w:docPartPr>
      <w:docPartBody>
        <w:p w:rsidR="00000000" w:rsidRDefault="00D657E5">
          <w:pPr>
            <w:pStyle w:val="1BD360D110004BEDA6AC1C8B64C60E7C"/>
          </w:pPr>
          <w:r>
            <w:t>RATE</w:t>
          </w:r>
        </w:p>
      </w:docPartBody>
    </w:docPart>
    <w:docPart>
      <w:docPartPr>
        <w:name w:val="42CA3C6D3E0B402192851715B37D4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11413-857E-4BFA-8C13-309254EE659F}"/>
      </w:docPartPr>
      <w:docPartBody>
        <w:p w:rsidR="00000000" w:rsidRDefault="00D657E5">
          <w:pPr>
            <w:pStyle w:val="42CA3C6D3E0B402192851715B37D48F7"/>
          </w:pPr>
          <w:r>
            <w:t>AMOUNT</w:t>
          </w:r>
        </w:p>
      </w:docPartBody>
    </w:docPart>
    <w:docPart>
      <w:docPartPr>
        <w:name w:val="7254B59D78274F0D9324EA423C35B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BBE2A-31BA-4C2B-B0B3-C6C24A31161A}"/>
      </w:docPartPr>
      <w:docPartBody>
        <w:p w:rsidR="00000000" w:rsidRDefault="00D657E5">
          <w:pPr>
            <w:pStyle w:val="7254B59D78274F0D9324EA423C35B626"/>
          </w:pPr>
          <w:r w:rsidRPr="00580BA0">
            <w:t>TOTAL</w:t>
          </w:r>
        </w:p>
      </w:docPartBody>
    </w:docPart>
    <w:docPart>
      <w:docPartPr>
        <w:name w:val="61D0C9BBD3B04F25BF8C733B941C0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4E4E3-0D59-4F3A-9873-40957337A5F4}"/>
      </w:docPartPr>
      <w:docPartBody>
        <w:p w:rsidR="00000000" w:rsidRDefault="00D657E5">
          <w:pPr>
            <w:pStyle w:val="61D0C9BBD3B04F25BF8C733B941C0DA6"/>
          </w:pPr>
          <w:r>
            <w:t>Make all checks payable to</w:t>
          </w:r>
        </w:p>
      </w:docPartBody>
    </w:docPart>
    <w:docPart>
      <w:docPartPr>
        <w:name w:val="69F32364252F4C54AEB5686AB9BF7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1EFB1-1AFB-4671-915B-82AB90C0C8AA}"/>
      </w:docPartPr>
      <w:docPartBody>
        <w:p w:rsidR="00000000" w:rsidRDefault="00D657E5">
          <w:pPr>
            <w:pStyle w:val="69F32364252F4C54AEB5686AB9BF71AA"/>
          </w:pPr>
          <w:r>
            <w:t>Company Name</w:t>
          </w:r>
        </w:p>
      </w:docPartBody>
    </w:docPart>
    <w:docPart>
      <w:docPartPr>
        <w:name w:val="E5626EE37239411B8064EDC8D0E50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116AD-1E82-4245-AFD9-3AFF11B710B8}"/>
      </w:docPartPr>
      <w:docPartBody>
        <w:p w:rsidR="00000000" w:rsidRDefault="00D657E5">
          <w:pPr>
            <w:pStyle w:val="E5626EE37239411B8064EDC8D0E50F46"/>
          </w:pPr>
          <w:r w:rsidRPr="00D46279">
            <w:t>Thank you for your business!</w:t>
          </w:r>
        </w:p>
      </w:docPartBody>
    </w:docPart>
    <w:docPart>
      <w:docPartPr>
        <w:name w:val="37201AB5A8084B9EA9725EB84EC49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1A192-F928-4691-96F1-214C9D6C9629}"/>
      </w:docPartPr>
      <w:docPartBody>
        <w:p w:rsidR="00000000" w:rsidRDefault="00F74645" w:rsidP="00F74645">
          <w:pPr>
            <w:pStyle w:val="37201AB5A8084B9EA9725EB84EC49484"/>
          </w:pPr>
          <w:r w:rsidRPr="005A6D66">
            <w:t>Invoice 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45"/>
    <w:rsid w:val="00D657E5"/>
    <w:rsid w:val="00F7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857AE00F874E7E9DB13468575D11B0">
    <w:name w:val="D1857AE00F874E7E9DB13468575D11B0"/>
  </w:style>
  <w:style w:type="paragraph" w:customStyle="1" w:styleId="D0F9EDFCFEFF44AE80404A019ADAE8B2">
    <w:name w:val="D0F9EDFCFEFF44AE80404A019ADAE8B2"/>
  </w:style>
  <w:style w:type="paragraph" w:customStyle="1" w:styleId="242785D9D3EC48B885EFAF69D40219F9">
    <w:name w:val="242785D9D3EC48B885EFAF69D40219F9"/>
  </w:style>
  <w:style w:type="paragraph" w:customStyle="1" w:styleId="95A3C129BA04416CBBB2942BCBCB5680">
    <w:name w:val="95A3C129BA04416CBBB2942BCBCB5680"/>
  </w:style>
  <w:style w:type="paragraph" w:customStyle="1" w:styleId="04AE74943E2F4657830B0136FD4B209F">
    <w:name w:val="04AE74943E2F4657830B0136FD4B209F"/>
  </w:style>
  <w:style w:type="paragraph" w:customStyle="1" w:styleId="FBBA3F6AD5A24051B191057E149FCCF1">
    <w:name w:val="FBBA3F6AD5A24051B191057E149FCCF1"/>
  </w:style>
  <w:style w:type="paragraph" w:customStyle="1" w:styleId="D9F65F57C2EE4630BFB4754A4EFEEC71">
    <w:name w:val="D9F65F57C2EE4630BFB4754A4EFEEC71"/>
  </w:style>
  <w:style w:type="paragraph" w:customStyle="1" w:styleId="5BF72933880F47CA8E7D1A799D01CF74">
    <w:name w:val="5BF72933880F47CA8E7D1A799D01CF74"/>
  </w:style>
  <w:style w:type="paragraph" w:customStyle="1" w:styleId="66D1F98C31EB4881B62682397ED84ABC">
    <w:name w:val="66D1F98C31EB4881B62682397ED84ABC"/>
  </w:style>
  <w:style w:type="paragraph" w:customStyle="1" w:styleId="CB277A27425E45C7BE0C7BEF06C8D64D">
    <w:name w:val="CB277A27425E45C7BE0C7BEF06C8D64D"/>
  </w:style>
  <w:style w:type="paragraph" w:customStyle="1" w:styleId="B8C489D3DEE14A4D98B99E611659E471">
    <w:name w:val="B8C489D3DEE14A4D98B99E611659E471"/>
  </w:style>
  <w:style w:type="paragraph" w:customStyle="1" w:styleId="3677D611441E40F4BFD9F8ACD7928C13">
    <w:name w:val="3677D611441E40F4BFD9F8ACD7928C13"/>
  </w:style>
  <w:style w:type="paragraph" w:customStyle="1" w:styleId="24DFD2C4F1D845408A6041459F935B24">
    <w:name w:val="24DFD2C4F1D845408A6041459F935B24"/>
  </w:style>
  <w:style w:type="paragraph" w:customStyle="1" w:styleId="0DC78CE39D0C4DABAF3434A423638120">
    <w:name w:val="0DC78CE39D0C4DABAF3434A423638120"/>
  </w:style>
  <w:style w:type="paragraph" w:customStyle="1" w:styleId="5121296C8A4B43C4A0686053A87E8317">
    <w:name w:val="5121296C8A4B43C4A0686053A87E8317"/>
  </w:style>
  <w:style w:type="paragraph" w:customStyle="1" w:styleId="BE03EEB201B54517A620E36BEBCDEE3C">
    <w:name w:val="BE03EEB201B54517A620E36BEBCDEE3C"/>
  </w:style>
  <w:style w:type="paragraph" w:customStyle="1" w:styleId="D6C56735E31A4CACB5D9CCF1C1BB5686">
    <w:name w:val="D6C56735E31A4CACB5D9CCF1C1BB5686"/>
  </w:style>
  <w:style w:type="paragraph" w:customStyle="1" w:styleId="54E3591D738D4185860FD9A343801F1C">
    <w:name w:val="54E3591D738D4185860FD9A343801F1C"/>
  </w:style>
  <w:style w:type="paragraph" w:customStyle="1" w:styleId="994B56C5AEA34FA2ABF492E533C4903F">
    <w:name w:val="994B56C5AEA34FA2ABF492E533C4903F"/>
  </w:style>
  <w:style w:type="paragraph" w:customStyle="1" w:styleId="E5AC1D2C85AF4C8693A7882D569D90C6">
    <w:name w:val="E5AC1D2C85AF4C8693A7882D569D90C6"/>
  </w:style>
  <w:style w:type="paragraph" w:customStyle="1" w:styleId="3C99DA44F7B442CD94EC43E66540A678">
    <w:name w:val="3C99DA44F7B442CD94EC43E66540A678"/>
  </w:style>
  <w:style w:type="paragraph" w:customStyle="1" w:styleId="2F0DE861F89B4F019E827D2AC2874851">
    <w:name w:val="2F0DE861F89B4F019E827D2AC2874851"/>
  </w:style>
  <w:style w:type="paragraph" w:customStyle="1" w:styleId="187BB1F674434897B8921256F25B2AD1">
    <w:name w:val="187BB1F674434897B8921256F25B2AD1"/>
  </w:style>
  <w:style w:type="paragraph" w:customStyle="1" w:styleId="EF80B74DB60641848EAA085A027ABDA6">
    <w:name w:val="EF80B74DB60641848EAA085A027ABDA6"/>
  </w:style>
  <w:style w:type="paragraph" w:customStyle="1" w:styleId="1BD360D110004BEDA6AC1C8B64C60E7C">
    <w:name w:val="1BD360D110004BEDA6AC1C8B64C60E7C"/>
  </w:style>
  <w:style w:type="paragraph" w:customStyle="1" w:styleId="42CA3C6D3E0B402192851715B37D48F7">
    <w:name w:val="42CA3C6D3E0B402192851715B37D48F7"/>
  </w:style>
  <w:style w:type="paragraph" w:customStyle="1" w:styleId="C0F8A04BCBCE4E4783488E40FD12F3D1">
    <w:name w:val="C0F8A04BCBCE4E4783488E40FD12F3D1"/>
  </w:style>
  <w:style w:type="paragraph" w:customStyle="1" w:styleId="7BECBEED451840B1A9CB82AEB1A9E419">
    <w:name w:val="7BECBEED451840B1A9CB82AEB1A9E419"/>
  </w:style>
  <w:style w:type="paragraph" w:customStyle="1" w:styleId="BCD319CE61914C719C51B1562A481116">
    <w:name w:val="BCD319CE61914C719C51B1562A481116"/>
  </w:style>
  <w:style w:type="paragraph" w:customStyle="1" w:styleId="34F4C486B14C4043B68DA90DCA895399">
    <w:name w:val="34F4C486B14C4043B68DA90DCA895399"/>
  </w:style>
  <w:style w:type="paragraph" w:customStyle="1" w:styleId="CFCCFD517D0D4689ACEA4133106CD1D3">
    <w:name w:val="CFCCFD517D0D4689ACEA4133106CD1D3"/>
  </w:style>
  <w:style w:type="paragraph" w:customStyle="1" w:styleId="45A0EC9B102B45BFB4D6BF44C2DD7D44">
    <w:name w:val="45A0EC9B102B45BFB4D6BF44C2DD7D44"/>
  </w:style>
  <w:style w:type="paragraph" w:customStyle="1" w:styleId="73082E38E43545BAB1C842737DA7E618">
    <w:name w:val="73082E38E43545BAB1C842737DA7E618"/>
  </w:style>
  <w:style w:type="paragraph" w:customStyle="1" w:styleId="9FE67CA69DD94439A59035D50F4E5FEC">
    <w:name w:val="9FE67CA69DD94439A59035D50F4E5FEC"/>
  </w:style>
  <w:style w:type="paragraph" w:customStyle="1" w:styleId="A4C8BED846E54C66A48F99D1A81AF91A">
    <w:name w:val="A4C8BED846E54C66A48F99D1A81AF91A"/>
  </w:style>
  <w:style w:type="paragraph" w:customStyle="1" w:styleId="59B71E857B414960B737E9632EFF2A96">
    <w:name w:val="59B71E857B414960B737E9632EFF2A96"/>
  </w:style>
  <w:style w:type="paragraph" w:customStyle="1" w:styleId="74392076DEE8443C98F0B95DC430F2A0">
    <w:name w:val="74392076DEE8443C98F0B95DC430F2A0"/>
  </w:style>
  <w:style w:type="paragraph" w:customStyle="1" w:styleId="5705A3F9DFF5444B843D418B33AAFC57">
    <w:name w:val="5705A3F9DFF5444B843D418B33AAFC57"/>
  </w:style>
  <w:style w:type="paragraph" w:customStyle="1" w:styleId="8390451287FC4E7CAAA3393E461FCCD2">
    <w:name w:val="8390451287FC4E7CAAA3393E461FCCD2"/>
  </w:style>
  <w:style w:type="paragraph" w:customStyle="1" w:styleId="7A8E7C5BE6CA4FDD8B3B36E194A913EB">
    <w:name w:val="7A8E7C5BE6CA4FDD8B3B36E194A913EB"/>
  </w:style>
  <w:style w:type="paragraph" w:customStyle="1" w:styleId="FA3295D3074140FDB7C72FD99056DF88">
    <w:name w:val="FA3295D3074140FDB7C72FD99056DF88"/>
  </w:style>
  <w:style w:type="paragraph" w:customStyle="1" w:styleId="08D82EA3239C45A4BA214FD82E8512DB">
    <w:name w:val="08D82EA3239C45A4BA214FD82E8512DB"/>
  </w:style>
  <w:style w:type="paragraph" w:customStyle="1" w:styleId="CE969CC1BB3545F990080C4FD55FE16D">
    <w:name w:val="CE969CC1BB3545F990080C4FD55FE16D"/>
  </w:style>
  <w:style w:type="paragraph" w:customStyle="1" w:styleId="F9934B7B7F3947E4B20EC2D5C0240735">
    <w:name w:val="F9934B7B7F3947E4B20EC2D5C0240735"/>
  </w:style>
  <w:style w:type="paragraph" w:customStyle="1" w:styleId="5546931E92BD4D229B28B30E4F2625F5">
    <w:name w:val="5546931E92BD4D229B28B30E4F2625F5"/>
  </w:style>
  <w:style w:type="paragraph" w:customStyle="1" w:styleId="08E96C302CBD43B481E9357E15FE3019">
    <w:name w:val="08E96C302CBD43B481E9357E15FE3019"/>
  </w:style>
  <w:style w:type="paragraph" w:customStyle="1" w:styleId="3BC1D3799C72417BA37C5ADECE9632EB">
    <w:name w:val="3BC1D3799C72417BA37C5ADECE9632EB"/>
  </w:style>
  <w:style w:type="paragraph" w:customStyle="1" w:styleId="AF85232AF62543C99A01BEE1152AAEFC">
    <w:name w:val="AF85232AF62543C99A01BEE1152AAEFC"/>
  </w:style>
  <w:style w:type="paragraph" w:customStyle="1" w:styleId="35A2BEF9616F404CA04AFF79634DC1FB">
    <w:name w:val="35A2BEF9616F404CA04AFF79634DC1FB"/>
  </w:style>
  <w:style w:type="paragraph" w:customStyle="1" w:styleId="8C634722700E48AE9A25ED2DDDA62A16">
    <w:name w:val="8C634722700E48AE9A25ED2DDDA62A16"/>
  </w:style>
  <w:style w:type="paragraph" w:customStyle="1" w:styleId="BB97209C0D8B4B92AA5580C33983940A">
    <w:name w:val="BB97209C0D8B4B92AA5580C33983940A"/>
  </w:style>
  <w:style w:type="paragraph" w:customStyle="1" w:styleId="1BE22AAA9E7C49FA8210B55B45CEED6F">
    <w:name w:val="1BE22AAA9E7C49FA8210B55B45CEED6F"/>
  </w:style>
  <w:style w:type="paragraph" w:customStyle="1" w:styleId="8B2086BABD414C62BD90EA801E0FBF78">
    <w:name w:val="8B2086BABD414C62BD90EA801E0FBF78"/>
  </w:style>
  <w:style w:type="paragraph" w:customStyle="1" w:styleId="BD9F15BD30154346B71963B6AFFFF153">
    <w:name w:val="BD9F15BD30154346B71963B6AFFFF153"/>
  </w:style>
  <w:style w:type="paragraph" w:customStyle="1" w:styleId="6EAA375F6F584455B4A9B53B6A270D07">
    <w:name w:val="6EAA375F6F584455B4A9B53B6A270D07"/>
  </w:style>
  <w:style w:type="paragraph" w:customStyle="1" w:styleId="7AC359EEAA684C00A9A16D8BA58FB5D3">
    <w:name w:val="7AC359EEAA684C00A9A16D8BA58FB5D3"/>
  </w:style>
  <w:style w:type="paragraph" w:customStyle="1" w:styleId="BB7E8DB546EF4EC197AA0BBCD23C1114">
    <w:name w:val="BB7E8DB546EF4EC197AA0BBCD23C1114"/>
  </w:style>
  <w:style w:type="paragraph" w:customStyle="1" w:styleId="A78E85F597A94123B595651E6A64A25B">
    <w:name w:val="A78E85F597A94123B595651E6A64A25B"/>
  </w:style>
  <w:style w:type="paragraph" w:customStyle="1" w:styleId="E5220757566B42B48D55C5758378656B">
    <w:name w:val="E5220757566B42B48D55C5758378656B"/>
  </w:style>
  <w:style w:type="paragraph" w:customStyle="1" w:styleId="0B25DB095D2A48CCAF4B2BB4116B8AEE">
    <w:name w:val="0B25DB095D2A48CCAF4B2BB4116B8AEE"/>
  </w:style>
  <w:style w:type="paragraph" w:customStyle="1" w:styleId="97F3CFFD9E5C4E62893E62E2C7D2A728">
    <w:name w:val="97F3CFFD9E5C4E62893E62E2C7D2A728"/>
  </w:style>
  <w:style w:type="paragraph" w:customStyle="1" w:styleId="519BECC34C4247379A5DFFB80530B338">
    <w:name w:val="519BECC34C4247379A5DFFB80530B338"/>
  </w:style>
  <w:style w:type="paragraph" w:customStyle="1" w:styleId="5BDF7364D6304C2DB56250BC52486C0F">
    <w:name w:val="5BDF7364D6304C2DB56250BC52486C0F"/>
  </w:style>
  <w:style w:type="paragraph" w:customStyle="1" w:styleId="12BCAE7DEADD4A3CABCDFA54B5832AB7">
    <w:name w:val="12BCAE7DEADD4A3CABCDFA54B5832AB7"/>
  </w:style>
  <w:style w:type="paragraph" w:customStyle="1" w:styleId="1DC8797C558549C6BA48223C11040F19">
    <w:name w:val="1DC8797C558549C6BA48223C11040F19"/>
  </w:style>
  <w:style w:type="paragraph" w:customStyle="1" w:styleId="FDBFBA090306465D98D71552ADC5EE31">
    <w:name w:val="FDBFBA090306465D98D71552ADC5EE31"/>
  </w:style>
  <w:style w:type="paragraph" w:customStyle="1" w:styleId="C26DFC5E1AB84A24AA6D65044CA431B5">
    <w:name w:val="C26DFC5E1AB84A24AA6D65044CA431B5"/>
  </w:style>
  <w:style w:type="paragraph" w:customStyle="1" w:styleId="8695144B4BBB4F7197B66926F19E43C3">
    <w:name w:val="8695144B4BBB4F7197B66926F19E43C3"/>
  </w:style>
  <w:style w:type="paragraph" w:customStyle="1" w:styleId="3D7134C9A1EC416E9F9CBC949AA183A4">
    <w:name w:val="3D7134C9A1EC416E9F9CBC949AA183A4"/>
  </w:style>
  <w:style w:type="paragraph" w:customStyle="1" w:styleId="90E61200835F4820A78C249F474DBA40">
    <w:name w:val="90E61200835F4820A78C249F474DBA40"/>
  </w:style>
  <w:style w:type="paragraph" w:customStyle="1" w:styleId="B8AD888CC2614B06AAB13DA049955EC8">
    <w:name w:val="B8AD888CC2614B06AAB13DA049955EC8"/>
  </w:style>
  <w:style w:type="paragraph" w:customStyle="1" w:styleId="2F3969C75F354826877D783D2DA9EB50">
    <w:name w:val="2F3969C75F354826877D783D2DA9EB50"/>
  </w:style>
  <w:style w:type="paragraph" w:customStyle="1" w:styleId="5BCD02E094D0439CAC2C65C71E293502">
    <w:name w:val="5BCD02E094D0439CAC2C65C71E293502"/>
  </w:style>
  <w:style w:type="paragraph" w:customStyle="1" w:styleId="98B7BFFB615D42DB8737ECDA1EF0CB80">
    <w:name w:val="98B7BFFB615D42DB8737ECDA1EF0CB80"/>
  </w:style>
  <w:style w:type="paragraph" w:customStyle="1" w:styleId="022C18E3DEBF44E6ABE8D73B252D2757">
    <w:name w:val="022C18E3DEBF44E6ABE8D73B252D2757"/>
  </w:style>
  <w:style w:type="paragraph" w:customStyle="1" w:styleId="9A0B93B8882842369CB3E31522DE6ED4">
    <w:name w:val="9A0B93B8882842369CB3E31522DE6ED4"/>
  </w:style>
  <w:style w:type="paragraph" w:customStyle="1" w:styleId="47DC8E6BFE3740CB929CD55A3FA054CF">
    <w:name w:val="47DC8E6BFE3740CB929CD55A3FA054CF"/>
  </w:style>
  <w:style w:type="paragraph" w:customStyle="1" w:styleId="1813A575881B4165B9D99B43D051135F">
    <w:name w:val="1813A575881B4165B9D99B43D051135F"/>
  </w:style>
  <w:style w:type="paragraph" w:customStyle="1" w:styleId="8611528E3FE14B29906660A0BF52F1EE">
    <w:name w:val="8611528E3FE14B29906660A0BF52F1EE"/>
  </w:style>
  <w:style w:type="paragraph" w:customStyle="1" w:styleId="9FB9F5FA87DC489DA9F9FCBCCA75E0A8">
    <w:name w:val="9FB9F5FA87DC489DA9F9FCBCCA75E0A8"/>
  </w:style>
  <w:style w:type="paragraph" w:customStyle="1" w:styleId="605F0F0F34834D49982323D4A8B35D00">
    <w:name w:val="605F0F0F34834D49982323D4A8B35D00"/>
  </w:style>
  <w:style w:type="paragraph" w:customStyle="1" w:styleId="2C1EF5D3EE3644B9854302E06A25AA28">
    <w:name w:val="2C1EF5D3EE3644B9854302E06A25AA28"/>
  </w:style>
  <w:style w:type="paragraph" w:customStyle="1" w:styleId="F9E6F74B33274FC4A37606EFCE533C42">
    <w:name w:val="F9E6F74B33274FC4A37606EFCE533C42"/>
  </w:style>
  <w:style w:type="paragraph" w:customStyle="1" w:styleId="FA1711E3F6F64853B88674F9A9FB448E">
    <w:name w:val="FA1711E3F6F64853B88674F9A9FB448E"/>
  </w:style>
  <w:style w:type="paragraph" w:customStyle="1" w:styleId="87CBFB46DDC74A6CB0A2CC3628ABF8EB">
    <w:name w:val="87CBFB46DDC74A6CB0A2CC3628ABF8EB"/>
  </w:style>
  <w:style w:type="paragraph" w:customStyle="1" w:styleId="20740ECFED0148FCBB86FE8852A093FA">
    <w:name w:val="20740ECFED0148FCBB86FE8852A093FA"/>
  </w:style>
  <w:style w:type="paragraph" w:customStyle="1" w:styleId="ED7FB49007094125B0FFA78BDF490131">
    <w:name w:val="ED7FB49007094125B0FFA78BDF490131"/>
  </w:style>
  <w:style w:type="paragraph" w:customStyle="1" w:styleId="D8966B8F919345F9BEEF2718C0CE6204">
    <w:name w:val="D8966B8F919345F9BEEF2718C0CE6204"/>
  </w:style>
  <w:style w:type="paragraph" w:customStyle="1" w:styleId="A0828CB2F26A4A7D8D4B2C363335A3B7">
    <w:name w:val="A0828CB2F26A4A7D8D4B2C363335A3B7"/>
  </w:style>
  <w:style w:type="paragraph" w:customStyle="1" w:styleId="F16339B3DF684A3F9B47821A992C9DF2">
    <w:name w:val="F16339B3DF684A3F9B47821A992C9DF2"/>
  </w:style>
  <w:style w:type="paragraph" w:customStyle="1" w:styleId="794816223EA545979889C2CF314C68C9">
    <w:name w:val="794816223EA545979889C2CF314C68C9"/>
  </w:style>
  <w:style w:type="paragraph" w:customStyle="1" w:styleId="40C72B900A7C4337830855E64E53100C">
    <w:name w:val="40C72B900A7C4337830855E64E53100C"/>
  </w:style>
  <w:style w:type="paragraph" w:customStyle="1" w:styleId="C09CA48E73054E369043AFAC57050E3C">
    <w:name w:val="C09CA48E73054E369043AFAC57050E3C"/>
  </w:style>
  <w:style w:type="paragraph" w:customStyle="1" w:styleId="2A198C534A97407EB03DBDC0D6677989">
    <w:name w:val="2A198C534A97407EB03DBDC0D6677989"/>
  </w:style>
  <w:style w:type="paragraph" w:customStyle="1" w:styleId="7254B59D78274F0D9324EA423C35B626">
    <w:name w:val="7254B59D78274F0D9324EA423C35B626"/>
  </w:style>
  <w:style w:type="paragraph" w:customStyle="1" w:styleId="5FB34771A32944D28FE6470B3E09A4A6">
    <w:name w:val="5FB34771A32944D28FE6470B3E09A4A6"/>
  </w:style>
  <w:style w:type="paragraph" w:customStyle="1" w:styleId="61D0C9BBD3B04F25BF8C733B941C0DA6">
    <w:name w:val="61D0C9BBD3B04F25BF8C733B941C0DA6"/>
  </w:style>
  <w:style w:type="paragraph" w:customStyle="1" w:styleId="69F32364252F4C54AEB5686AB9BF71AA">
    <w:name w:val="69F32364252F4C54AEB5686AB9BF71AA"/>
  </w:style>
  <w:style w:type="paragraph" w:customStyle="1" w:styleId="11CFFF170CA642AABD94F8BBCCC6D274">
    <w:name w:val="11CFFF170CA642AABD94F8BBCCC6D274"/>
  </w:style>
  <w:style w:type="paragraph" w:customStyle="1" w:styleId="E5626EE37239411B8064EDC8D0E50F46">
    <w:name w:val="E5626EE37239411B8064EDC8D0E50F46"/>
  </w:style>
  <w:style w:type="paragraph" w:customStyle="1" w:styleId="37201AB5A8084B9EA9725EB84EC49484">
    <w:name w:val="37201AB5A8084B9EA9725EB84EC49484"/>
    <w:rsid w:val="00F746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12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Mir Moheen Imtiaz</dc:subject>
  <dc:creator>Mir Moheen Imtiaz</dc:creator>
  <cp:lastModifiedBy>Microsoft account</cp:lastModifiedBy>
  <cp:revision>2</cp:revision>
  <cp:lastPrinted>2024-05-22T04:26:00Z</cp:lastPrinted>
  <dcterms:created xsi:type="dcterms:W3CDTF">2024-05-22T04:17:00Z</dcterms:created>
  <dcterms:modified xsi:type="dcterms:W3CDTF">2024-05-22T04:29:00Z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